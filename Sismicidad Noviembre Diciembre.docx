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B19" w:rsidRPr="001F369B" w:rsidRDefault="00CA66CD" w:rsidP="00C47B19">
      <w:pPr>
        <w:pStyle w:val="Ttulo1"/>
      </w:pPr>
      <w:bookmarkStart w:id="0" w:name="OLE_LINK1"/>
      <w:bookmarkStart w:id="1" w:name="OLE_LINK2"/>
      <w:r>
        <w:t>Ma</w:t>
      </w:r>
      <w:r w:rsidR="00D369C6">
        <w:t xml:space="preserve">peo de Sismicidad en el periodo Noviembre </w:t>
      </w:r>
      <w:r w:rsidR="00375CFC">
        <w:t>Diciembre</w:t>
      </w:r>
    </w:p>
    <w:p w:rsidR="00C47B19" w:rsidRPr="00375CFC" w:rsidRDefault="00C47B19" w:rsidP="00375CFC">
      <w:pPr>
        <w:pStyle w:val="Ttuloenidiomaalternativo"/>
        <w:jc w:val="both"/>
        <w:rPr>
          <w:lang w:val="es-ES_tradnl"/>
        </w:rPr>
      </w:pPr>
    </w:p>
    <w:bookmarkEnd w:id="0"/>
    <w:bookmarkEnd w:id="1"/>
    <w:p w:rsidR="00C47B19" w:rsidRDefault="00CA66CD" w:rsidP="00C47B19">
      <w:pPr>
        <w:pStyle w:val="Autores"/>
      </w:pPr>
      <w:r>
        <w:t>Juan Carl</w:t>
      </w:r>
      <w:r w:rsidR="00A034A4">
        <w:t>os</w:t>
      </w:r>
      <w:r w:rsidR="00120C4F">
        <w:t xml:space="preserve"> Ramírez Baltazar </w:t>
      </w:r>
    </w:p>
    <w:p w:rsidR="00120C4F" w:rsidRPr="00DB5234" w:rsidRDefault="00375CFC" w:rsidP="00C47B19">
      <w:pPr>
        <w:pStyle w:val="Autores"/>
      </w:pPr>
      <w:r>
        <w:t>j</w:t>
      </w:r>
      <w:r w:rsidR="00120C4F">
        <w:t>ramirez58@ucol.mx</w:t>
      </w:r>
    </w:p>
    <w:p w:rsidR="00C47B19" w:rsidRDefault="00EE76AA" w:rsidP="006C5BBA">
      <w:pPr>
        <w:pStyle w:val="Filiacin"/>
        <w:sectPr w:rsidR="00C47B19" w:rsidSect="00C47B19">
          <w:headerReference w:type="even" r:id="rId7"/>
          <w:headerReference w:type="default" r:id="rId8"/>
          <w:footerReference w:type="even" r:id="rId9"/>
          <w:footerReference w:type="default" r:id="rId10"/>
          <w:headerReference w:type="first" r:id="rId11"/>
          <w:footerReference w:type="first" r:id="rId12"/>
          <w:pgSz w:w="11900" w:h="16840"/>
          <w:pgMar w:top="1418" w:right="1134" w:bottom="1701" w:left="1418" w:header="851" w:footer="992" w:gutter="0"/>
          <w:pgNumType w:start="1"/>
          <w:cols w:space="708"/>
        </w:sectPr>
      </w:pPr>
      <w:r>
        <w:t xml:space="preserve"> </w:t>
      </w:r>
      <w:r w:rsidR="00CA66CD">
        <w:t>Facultad de Ingeniería Civil</w:t>
      </w:r>
      <w:r w:rsidR="00C47B19" w:rsidRPr="00DB5234">
        <w:t xml:space="preserve">, </w:t>
      </w:r>
      <w:r w:rsidR="006C5BBA" w:rsidRPr="006C5BBA">
        <w:t>K</w:t>
      </w:r>
      <w:r w:rsidR="00120C4F">
        <w:t>m 9 Carretera Colima Coquimatlan</w:t>
      </w:r>
    </w:p>
    <w:p w:rsidR="00C47B19" w:rsidRPr="001F369B" w:rsidRDefault="00C47B19" w:rsidP="006F4B47">
      <w:pPr>
        <w:pStyle w:val="Resumen-Ttulo"/>
      </w:pPr>
      <w:r w:rsidRPr="006F4B47">
        <w:lastRenderedPageBreak/>
        <w:t>Resumen</w:t>
      </w:r>
    </w:p>
    <w:p w:rsidR="00C47B19" w:rsidRPr="00077A95" w:rsidRDefault="00671BF0" w:rsidP="006F4B47">
      <w:pPr>
        <w:pStyle w:val="Resumen-Ttulo"/>
        <w:rPr>
          <w:lang w:val="es-MX"/>
        </w:rPr>
      </w:pPr>
      <w:r>
        <w:rPr>
          <w:lang w:val="es-MX"/>
        </w:rPr>
        <w:t xml:space="preserve">Desde la existencia de la tierra el suelo de la misma sufre constantes movimientos telúricos que hoy conocemos como sismos, conforme la ciencia y la tecnología han avanzado su </w:t>
      </w:r>
      <w:r w:rsidR="006220C2">
        <w:rPr>
          <w:lang w:val="es-MX"/>
        </w:rPr>
        <w:t xml:space="preserve">manera estudiarlos cambio considerablemente hasta el punto de poder ubicarlos, en este proyecto ubicaremos los diferentes sismos que ocurrieron en el lapso de 1 mes en todo el país </w:t>
      </w:r>
      <w:r w:rsidR="00DA0E4D">
        <w:rPr>
          <w:lang w:val="es-MX"/>
        </w:rPr>
        <w:t xml:space="preserve">sobre un mapa, marcando con diferentes iconos de colores su magnitud. </w:t>
      </w:r>
    </w:p>
    <w:p w:rsidR="00B335D0" w:rsidRDefault="004E72A3" w:rsidP="00B335D0">
      <w:pPr>
        <w:pStyle w:val="Resumen-Ttulo"/>
        <w:rPr>
          <w:lang w:val="en-US"/>
        </w:rPr>
      </w:pPr>
      <w:r>
        <w:rPr>
          <w:lang w:val="en-US"/>
        </w:rPr>
        <w:t>Abstract</w:t>
      </w:r>
    </w:p>
    <w:p w:rsidR="004E72A3" w:rsidRDefault="00DA0E4D" w:rsidP="00B335D0">
      <w:pPr>
        <w:pStyle w:val="Resumen-Ttulo"/>
        <w:rPr>
          <w:rFonts w:cs="Arial"/>
          <w:color w:val="212121"/>
          <w:shd w:val="clear" w:color="auto" w:fill="FFFFFF"/>
          <w:lang w:val="en-US"/>
        </w:rPr>
      </w:pPr>
      <w:r w:rsidRPr="00DA0E4D">
        <w:rPr>
          <w:lang w:val="en-US"/>
        </w:rPr>
        <w:br/>
      </w:r>
      <w:r w:rsidRPr="00DA0E4D">
        <w:rPr>
          <w:rFonts w:cs="Arial"/>
          <w:color w:val="212121"/>
          <w:shd w:val="clear" w:color="auto" w:fill="FFFFFF"/>
          <w:lang w:val="en-US"/>
        </w:rPr>
        <w:t>From the existence of the earth, the ground of the same suffers constant telluric movements that we know today as earthquakes, as science and technology have advanced their way to study them, it changes considerably to the point of being able to locate them, in this project we will locate the different systems that occurred in the space of 1 month in the whole country on a map, marking their magnitude with different color icons.</w:t>
      </w:r>
    </w:p>
    <w:p w:rsidR="00B335D0" w:rsidRPr="00B335D0" w:rsidRDefault="00B335D0" w:rsidP="00B335D0">
      <w:pPr>
        <w:pStyle w:val="Resumen-Ttulo"/>
        <w:rPr>
          <w:lang w:val="en-US"/>
        </w:rPr>
      </w:pPr>
    </w:p>
    <w:p w:rsidR="00B63F9F" w:rsidRDefault="004E69EB" w:rsidP="00B63F9F">
      <w:pPr>
        <w:rPr>
          <w:b/>
          <w:sz w:val="22"/>
        </w:rPr>
      </w:pPr>
      <w:r w:rsidRPr="004E69EB">
        <w:rPr>
          <w:b/>
          <w:sz w:val="22"/>
        </w:rPr>
        <w:t>Desarrollo:</w:t>
      </w:r>
    </w:p>
    <w:p w:rsidR="00A034A4" w:rsidRPr="008D1E3C" w:rsidRDefault="008D1E3C" w:rsidP="00B63F9F">
      <w:pPr>
        <w:rPr>
          <w:sz w:val="22"/>
        </w:rPr>
      </w:pPr>
      <w:r>
        <w:rPr>
          <w:sz w:val="22"/>
        </w:rPr>
        <w:t xml:space="preserve">En el siguiente proyecto se </w:t>
      </w:r>
      <w:r w:rsidR="00901745">
        <w:rPr>
          <w:sz w:val="22"/>
        </w:rPr>
        <w:t>aplicarán</w:t>
      </w:r>
      <w:r>
        <w:rPr>
          <w:sz w:val="22"/>
        </w:rPr>
        <w:t xml:space="preserve"> todos los conocimientos adquiridos durante las materias cursadas en el plan de estudios Ingeniero </w:t>
      </w:r>
      <w:r w:rsidR="00901745">
        <w:rPr>
          <w:sz w:val="22"/>
        </w:rPr>
        <w:t>Topógrafo</w:t>
      </w:r>
      <w:r>
        <w:rPr>
          <w:sz w:val="22"/>
        </w:rPr>
        <w:t xml:space="preserve"> </w:t>
      </w:r>
      <w:proofErr w:type="spellStart"/>
      <w:r>
        <w:rPr>
          <w:sz w:val="22"/>
        </w:rPr>
        <w:t>Geomatico</w:t>
      </w:r>
      <w:proofErr w:type="spellEnd"/>
      <w:r>
        <w:rPr>
          <w:sz w:val="22"/>
        </w:rPr>
        <w:t xml:space="preserve"> las cuales son </w:t>
      </w:r>
      <w:r w:rsidR="00901745">
        <w:rPr>
          <w:sz w:val="22"/>
        </w:rPr>
        <w:t>Programación</w:t>
      </w:r>
      <w:r>
        <w:rPr>
          <w:sz w:val="22"/>
        </w:rPr>
        <w:t xml:space="preserve"> I y </w:t>
      </w:r>
      <w:r w:rsidR="00901745">
        <w:rPr>
          <w:sz w:val="22"/>
        </w:rPr>
        <w:t>Programación</w:t>
      </w:r>
      <w:r>
        <w:rPr>
          <w:sz w:val="22"/>
        </w:rPr>
        <w:t xml:space="preserve"> II </w:t>
      </w:r>
      <w:r w:rsidR="00114C32">
        <w:rPr>
          <w:sz w:val="22"/>
        </w:rPr>
        <w:t xml:space="preserve">para realizar el mapeo de los diferentes sismos que se presentaron en el territorio </w:t>
      </w:r>
      <w:r w:rsidR="00070E70">
        <w:rPr>
          <w:sz w:val="22"/>
        </w:rPr>
        <w:t>mexicano</w:t>
      </w:r>
      <w:r w:rsidR="00114C32">
        <w:rPr>
          <w:sz w:val="22"/>
        </w:rPr>
        <w:t xml:space="preserve"> durante el periodo de 1 mes (Noviembre – Diciembre), para ello es necesario contar </w:t>
      </w:r>
      <w:r w:rsidR="00D8187F">
        <w:rPr>
          <w:sz w:val="22"/>
        </w:rPr>
        <w:t>con los siguientes materiales, el ar</w:t>
      </w:r>
      <w:r w:rsidR="000D50CB">
        <w:rPr>
          <w:sz w:val="22"/>
        </w:rPr>
        <w:t xml:space="preserve">chivo </w:t>
      </w:r>
      <w:proofErr w:type="spellStart"/>
      <w:r w:rsidR="000D50CB">
        <w:rPr>
          <w:sz w:val="22"/>
        </w:rPr>
        <w:t>csv</w:t>
      </w:r>
      <w:proofErr w:type="spellEnd"/>
      <w:r w:rsidR="000D50CB">
        <w:rPr>
          <w:sz w:val="22"/>
        </w:rPr>
        <w:t xml:space="preserve"> que es posible descargar en la página oficial del  Sistema Sismológico Nacional</w:t>
      </w:r>
      <w:r w:rsidR="00C54BF0">
        <w:rPr>
          <w:sz w:val="22"/>
        </w:rPr>
        <w:t xml:space="preserve"> la cual </w:t>
      </w:r>
      <w:r w:rsidR="003E01C6">
        <w:rPr>
          <w:sz w:val="22"/>
        </w:rPr>
        <w:t>está</w:t>
      </w:r>
      <w:r w:rsidR="00C54BF0">
        <w:rPr>
          <w:sz w:val="22"/>
        </w:rPr>
        <w:t xml:space="preserve"> </w:t>
      </w:r>
      <w:r w:rsidR="00C54BF0">
        <w:rPr>
          <w:sz w:val="22"/>
        </w:rPr>
        <w:lastRenderedPageBreak/>
        <w:t xml:space="preserve">bajo la dirección de la UNAM, otra de las herramientas básicas para realizar esto es el lenguaje de programación Python, para esta ocasión será </w:t>
      </w:r>
      <w:r w:rsidR="00FF078F">
        <w:rPr>
          <w:sz w:val="22"/>
        </w:rPr>
        <w:t xml:space="preserve">utilizando con la ayuda del servidor Anaconda. </w:t>
      </w:r>
    </w:p>
    <w:p w:rsidR="00C47B19" w:rsidRDefault="00FF078F" w:rsidP="00CA0A79">
      <w:pPr>
        <w:jc w:val="center"/>
        <w:rPr>
          <w:b/>
          <w:sz w:val="22"/>
        </w:rPr>
      </w:pPr>
      <w:r>
        <w:rPr>
          <w:noProof/>
          <w:lang w:val="en-US" w:eastAsia="en-US"/>
        </w:rPr>
        <w:drawing>
          <wp:inline distT="0" distB="0" distL="0" distR="0">
            <wp:extent cx="1676400" cy="16764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CA0A79" w:rsidRDefault="00CA0A79" w:rsidP="00CA0A79">
      <w:pPr>
        <w:jc w:val="center"/>
        <w:rPr>
          <w:b/>
          <w:sz w:val="22"/>
        </w:rPr>
      </w:pPr>
    </w:p>
    <w:p w:rsidR="00CA0A79" w:rsidRDefault="00F72505" w:rsidP="00CA0A79">
      <w:pPr>
        <w:rPr>
          <w:sz w:val="22"/>
        </w:rPr>
      </w:pPr>
      <w:r>
        <w:rPr>
          <w:sz w:val="22"/>
        </w:rPr>
        <w:t xml:space="preserve">Ya teniendo instalado el lenguaje, también es necesario instalar las librerías o </w:t>
      </w:r>
      <w:r w:rsidR="00B9659D">
        <w:rPr>
          <w:sz w:val="22"/>
        </w:rPr>
        <w:t>módulos</w:t>
      </w:r>
      <w:r>
        <w:rPr>
          <w:sz w:val="22"/>
        </w:rPr>
        <w:t xml:space="preserve"> que nos van a permitir realizar las distintas funciones o comandos que el código necesita, en esta ocasión se van a necesitar 2 </w:t>
      </w:r>
      <w:r w:rsidR="00781BB4">
        <w:rPr>
          <w:sz w:val="22"/>
        </w:rPr>
        <w:t>librerías</w:t>
      </w:r>
      <w:r>
        <w:rPr>
          <w:sz w:val="22"/>
        </w:rPr>
        <w:t>, las cuales son</w:t>
      </w:r>
      <w:r w:rsidR="0086238B">
        <w:rPr>
          <w:sz w:val="22"/>
        </w:rPr>
        <w:t xml:space="preserve"> </w:t>
      </w:r>
      <w:proofErr w:type="spellStart"/>
      <w:r w:rsidR="0086238B">
        <w:rPr>
          <w:sz w:val="22"/>
        </w:rPr>
        <w:t>Folium</w:t>
      </w:r>
      <w:proofErr w:type="spellEnd"/>
      <w:r w:rsidR="0086238B">
        <w:rPr>
          <w:sz w:val="22"/>
        </w:rPr>
        <w:t xml:space="preserve"> y Pandas. </w:t>
      </w:r>
      <w:r w:rsidR="00D65049">
        <w:rPr>
          <w:sz w:val="22"/>
        </w:rPr>
        <w:t xml:space="preserve">El módulo </w:t>
      </w:r>
      <w:proofErr w:type="spellStart"/>
      <w:r w:rsidR="00D65049" w:rsidRPr="003E01C6">
        <w:rPr>
          <w:sz w:val="22"/>
        </w:rPr>
        <w:t>Folium</w:t>
      </w:r>
      <w:proofErr w:type="spellEnd"/>
      <w:r w:rsidR="00D65049" w:rsidRPr="003E01C6">
        <w:rPr>
          <w:sz w:val="22"/>
        </w:rPr>
        <w:t xml:space="preserve"> facilita la visualización de los datos </w:t>
      </w:r>
      <w:r w:rsidR="00DC3A2F">
        <w:rPr>
          <w:sz w:val="22"/>
        </w:rPr>
        <w:t xml:space="preserve">dentro de un mapa de </w:t>
      </w:r>
      <w:proofErr w:type="spellStart"/>
      <w:r w:rsidR="00DC3A2F">
        <w:rPr>
          <w:sz w:val="22"/>
        </w:rPr>
        <w:t>OpenStreetMaps</w:t>
      </w:r>
      <w:proofErr w:type="spellEnd"/>
      <w:r w:rsidR="00DC3A2F">
        <w:rPr>
          <w:sz w:val="22"/>
        </w:rPr>
        <w:t xml:space="preserve"> </w:t>
      </w:r>
      <w:r w:rsidR="00D65049" w:rsidRPr="003E01C6">
        <w:rPr>
          <w:sz w:val="22"/>
        </w:rPr>
        <w:t xml:space="preserve">que se han manipulado en Python en un mapa interactivo de folletos. Permite tanto el enlace de datos a un mapa para choroplethvisualizaciones como el paso de visualizaciones ricas de vector / </w:t>
      </w:r>
      <w:proofErr w:type="spellStart"/>
      <w:r w:rsidR="00D65049" w:rsidRPr="003E01C6">
        <w:rPr>
          <w:sz w:val="22"/>
        </w:rPr>
        <w:t>raster</w:t>
      </w:r>
      <w:proofErr w:type="spellEnd"/>
      <w:r w:rsidR="00D65049" w:rsidRPr="003E01C6">
        <w:rPr>
          <w:sz w:val="22"/>
        </w:rPr>
        <w:t xml:space="preserve"> / </w:t>
      </w:r>
      <w:r w:rsidR="00DC3A2F">
        <w:rPr>
          <w:sz w:val="22"/>
        </w:rPr>
        <w:t xml:space="preserve">HTML como marcadores en el mapa </w:t>
      </w:r>
      <w:proofErr w:type="spellStart"/>
      <w:r w:rsidR="00DC3A2F">
        <w:rPr>
          <w:sz w:val="22"/>
        </w:rPr>
        <w:t>asi</w:t>
      </w:r>
      <w:proofErr w:type="spellEnd"/>
      <w:r w:rsidR="00DC3A2F">
        <w:rPr>
          <w:sz w:val="22"/>
        </w:rPr>
        <w:t xml:space="preserve"> como se muestra en la siguiente imagen, cabe señalar que </w:t>
      </w:r>
      <w:proofErr w:type="spellStart"/>
      <w:r w:rsidR="00DC3A2F">
        <w:rPr>
          <w:sz w:val="22"/>
        </w:rPr>
        <w:t>folium</w:t>
      </w:r>
      <w:proofErr w:type="spellEnd"/>
      <w:r w:rsidR="00DC3A2F">
        <w:rPr>
          <w:sz w:val="22"/>
        </w:rPr>
        <w:t xml:space="preserve"> tiene distintas maneras de generar marcadores o áreas sobre los mismos mapas.</w:t>
      </w:r>
    </w:p>
    <w:p w:rsidR="003E01C6" w:rsidRDefault="003E01C6" w:rsidP="003E01C6">
      <w:pPr>
        <w:jc w:val="center"/>
        <w:rPr>
          <w:sz w:val="22"/>
        </w:rPr>
      </w:pPr>
      <w:r>
        <w:rPr>
          <w:noProof/>
          <w:lang w:val="en-US" w:eastAsia="en-US"/>
        </w:rPr>
        <w:lastRenderedPageBreak/>
        <w:drawing>
          <wp:inline distT="0" distB="0" distL="0" distR="0">
            <wp:extent cx="2305050" cy="1374942"/>
            <wp:effectExtent l="0" t="0" r="0" b="0"/>
            <wp:docPr id="2" name="Imagen 2" descr="Resultado de la imagen para folium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la imagen para folium pyth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8093" cy="1376757"/>
                    </a:xfrm>
                    <a:prstGeom prst="rect">
                      <a:avLst/>
                    </a:prstGeom>
                    <a:noFill/>
                    <a:ln>
                      <a:noFill/>
                    </a:ln>
                  </pic:spPr>
                </pic:pic>
              </a:graphicData>
            </a:graphic>
          </wp:inline>
        </w:drawing>
      </w:r>
    </w:p>
    <w:p w:rsidR="003E01C6" w:rsidRDefault="005003C1" w:rsidP="003E01C6">
      <w:pPr>
        <w:rPr>
          <w:sz w:val="22"/>
        </w:rPr>
      </w:pPr>
      <w:r>
        <w:rPr>
          <w:sz w:val="22"/>
        </w:rPr>
        <w:t xml:space="preserve">Pandas </w:t>
      </w:r>
      <w:r w:rsidRPr="005003C1">
        <w:rPr>
          <w:sz w:val="22"/>
        </w:rPr>
        <w:t>es una biblioteca de código abierto con licencia BSD que proporciona estructuras de datos de alto rendimiento y fáciles de usar, y herramientas de análisis de datos para el </w:t>
      </w:r>
      <w:hyperlink r:id="rId15" w:history="1">
        <w:r w:rsidRPr="005003C1">
          <w:rPr>
            <w:rStyle w:val="Hipervnculo"/>
            <w:sz w:val="22"/>
          </w:rPr>
          <w:t>lenguaje de</w:t>
        </w:r>
      </w:hyperlink>
      <w:r w:rsidRPr="005003C1">
        <w:rPr>
          <w:sz w:val="22"/>
        </w:rPr>
        <w:t> programación </w:t>
      </w:r>
      <w:r>
        <w:rPr>
          <w:sz w:val="22"/>
        </w:rPr>
        <w:t xml:space="preserve">por lo cual este módulo nos permitirá poder leer los archivos </w:t>
      </w:r>
      <w:proofErr w:type="spellStart"/>
      <w:r>
        <w:rPr>
          <w:sz w:val="22"/>
        </w:rPr>
        <w:t>csv</w:t>
      </w:r>
      <w:proofErr w:type="spellEnd"/>
      <w:r>
        <w:rPr>
          <w:sz w:val="22"/>
        </w:rPr>
        <w:t xml:space="preserve"> que sean necesarios utilizar</w:t>
      </w:r>
      <w:r w:rsidRPr="005003C1">
        <w:rPr>
          <w:sz w:val="22"/>
        </w:rPr>
        <w:t xml:space="preserve"> </w:t>
      </w:r>
      <w:r w:rsidR="00A567AC">
        <w:rPr>
          <w:sz w:val="22"/>
        </w:rPr>
        <w:t xml:space="preserve">y poder generar los marcadores necesarios correspondientes a cada sismo. </w:t>
      </w:r>
    </w:p>
    <w:p w:rsidR="00A567AC" w:rsidRDefault="007E1891" w:rsidP="003E01C6">
      <w:pPr>
        <w:rPr>
          <w:sz w:val="22"/>
        </w:rPr>
      </w:pPr>
      <w:r>
        <w:rPr>
          <w:sz w:val="22"/>
        </w:rPr>
        <w:t>Para instalar ambos módulos dentro del Python es necesario abrir la consola correspondiente de Anaconda la cual se llama An</w:t>
      </w:r>
      <w:r w:rsidR="00310A6E">
        <w:rPr>
          <w:sz w:val="22"/>
        </w:rPr>
        <w:t xml:space="preserve">aconda </w:t>
      </w:r>
      <w:proofErr w:type="spellStart"/>
      <w:r w:rsidR="00310A6E">
        <w:rPr>
          <w:sz w:val="22"/>
        </w:rPr>
        <w:t>prompt</w:t>
      </w:r>
      <w:proofErr w:type="spellEnd"/>
      <w:r w:rsidR="00310A6E">
        <w:rPr>
          <w:sz w:val="22"/>
        </w:rPr>
        <w:t xml:space="preserve"> y teclear los siguientes comandos por separado:</w:t>
      </w:r>
    </w:p>
    <w:p w:rsidR="00310A6E" w:rsidRDefault="00310A6E" w:rsidP="00310A6E">
      <w:pPr>
        <w:jc w:val="center"/>
        <w:rPr>
          <w:sz w:val="22"/>
        </w:rPr>
      </w:pPr>
      <w:proofErr w:type="spellStart"/>
      <w:r>
        <w:rPr>
          <w:sz w:val="22"/>
        </w:rPr>
        <w:t>Conda</w:t>
      </w:r>
      <w:proofErr w:type="spellEnd"/>
      <w:r>
        <w:rPr>
          <w:sz w:val="22"/>
        </w:rPr>
        <w:t xml:space="preserve"> </w:t>
      </w:r>
      <w:proofErr w:type="spellStart"/>
      <w:r>
        <w:rPr>
          <w:sz w:val="22"/>
        </w:rPr>
        <w:t>install</w:t>
      </w:r>
      <w:proofErr w:type="spellEnd"/>
      <w:r>
        <w:rPr>
          <w:sz w:val="22"/>
        </w:rPr>
        <w:t xml:space="preserve"> pandas</w:t>
      </w:r>
    </w:p>
    <w:p w:rsidR="00310A6E" w:rsidRDefault="00310A6E" w:rsidP="00310A6E">
      <w:pPr>
        <w:jc w:val="center"/>
        <w:rPr>
          <w:sz w:val="22"/>
        </w:rPr>
      </w:pPr>
      <w:proofErr w:type="spellStart"/>
      <w:r>
        <w:rPr>
          <w:sz w:val="22"/>
        </w:rPr>
        <w:t>Conda</w:t>
      </w:r>
      <w:proofErr w:type="spellEnd"/>
      <w:r>
        <w:rPr>
          <w:sz w:val="22"/>
        </w:rPr>
        <w:t xml:space="preserve"> </w:t>
      </w:r>
      <w:proofErr w:type="spellStart"/>
      <w:r>
        <w:rPr>
          <w:sz w:val="22"/>
        </w:rPr>
        <w:t>install</w:t>
      </w:r>
      <w:proofErr w:type="spellEnd"/>
      <w:r>
        <w:rPr>
          <w:sz w:val="22"/>
        </w:rPr>
        <w:t xml:space="preserve"> </w:t>
      </w:r>
      <w:proofErr w:type="spellStart"/>
      <w:r>
        <w:rPr>
          <w:sz w:val="22"/>
        </w:rPr>
        <w:t>folium</w:t>
      </w:r>
      <w:proofErr w:type="spellEnd"/>
    </w:p>
    <w:p w:rsidR="00310A6E" w:rsidRDefault="001C4225" w:rsidP="00310A6E">
      <w:pPr>
        <w:rPr>
          <w:sz w:val="22"/>
        </w:rPr>
      </w:pPr>
      <w:r>
        <w:rPr>
          <w:sz w:val="22"/>
        </w:rPr>
        <w:t>Ya teniendo esto instalado es posible comenzar a realizar el código.</w:t>
      </w:r>
    </w:p>
    <w:p w:rsidR="001C4225" w:rsidRDefault="001C4225" w:rsidP="00310A6E">
      <w:pPr>
        <w:rPr>
          <w:sz w:val="22"/>
        </w:rPr>
      </w:pPr>
    </w:p>
    <w:p w:rsidR="001C4225" w:rsidRPr="001C4225" w:rsidRDefault="001C4225" w:rsidP="001C4225">
      <w:pPr>
        <w:jc w:val="left"/>
        <w:rPr>
          <w:b/>
          <w:sz w:val="44"/>
          <w:vertAlign w:val="superscript"/>
        </w:rPr>
      </w:pPr>
      <w:r w:rsidRPr="001C4225">
        <w:rPr>
          <w:b/>
          <w:sz w:val="40"/>
          <w:vertAlign w:val="superscript"/>
        </w:rPr>
        <w:t>Manejo de Datos:</w:t>
      </w:r>
    </w:p>
    <w:p w:rsidR="00885127" w:rsidRDefault="002B4F0A" w:rsidP="003E01C6">
      <w:pPr>
        <w:rPr>
          <w:sz w:val="22"/>
        </w:rPr>
      </w:pPr>
      <w:r>
        <w:rPr>
          <w:sz w:val="22"/>
        </w:rPr>
        <w:t xml:space="preserve">Primeramente, </w:t>
      </w:r>
      <w:r w:rsidR="00C476FF">
        <w:rPr>
          <w:sz w:val="22"/>
        </w:rPr>
        <w:t xml:space="preserve">comenzamos abriendo </w:t>
      </w:r>
      <w:proofErr w:type="spellStart"/>
      <w:r w:rsidR="00C476FF">
        <w:rPr>
          <w:sz w:val="22"/>
        </w:rPr>
        <w:t>Jupyter</w:t>
      </w:r>
      <w:proofErr w:type="spellEnd"/>
      <w:r w:rsidR="00C476FF">
        <w:rPr>
          <w:sz w:val="22"/>
        </w:rPr>
        <w:t xml:space="preserve"> </w:t>
      </w:r>
      <w:r w:rsidR="007D189B">
        <w:rPr>
          <w:sz w:val="22"/>
        </w:rPr>
        <w:t>Notebook y</w:t>
      </w:r>
      <w:r w:rsidR="002E010D">
        <w:rPr>
          <w:sz w:val="22"/>
        </w:rPr>
        <w:t xml:space="preserve"> creando una nueva hoja en Python 2, comenzamos</w:t>
      </w:r>
      <w:r w:rsidR="007D189B">
        <w:rPr>
          <w:sz w:val="22"/>
        </w:rPr>
        <w:t xml:space="preserve"> </w:t>
      </w:r>
      <w:r w:rsidR="00FF381F">
        <w:rPr>
          <w:sz w:val="22"/>
        </w:rPr>
        <w:t xml:space="preserve">el código importando el modulo pandas </w:t>
      </w:r>
      <w:r w:rsidR="00885127">
        <w:rPr>
          <w:sz w:val="22"/>
        </w:rPr>
        <w:t xml:space="preserve">y el módulo </w:t>
      </w:r>
      <w:proofErr w:type="spellStart"/>
      <w:r w:rsidR="00885127">
        <w:rPr>
          <w:sz w:val="22"/>
        </w:rPr>
        <w:t>folium</w:t>
      </w:r>
      <w:proofErr w:type="spellEnd"/>
      <w:r w:rsidR="00885127">
        <w:rPr>
          <w:sz w:val="22"/>
        </w:rPr>
        <w:t>.</w:t>
      </w:r>
    </w:p>
    <w:p w:rsidR="00885127" w:rsidRDefault="00885127" w:rsidP="003E01C6">
      <w:pPr>
        <w:rPr>
          <w:sz w:val="22"/>
        </w:rPr>
      </w:pPr>
      <w:r>
        <w:rPr>
          <w:noProof/>
          <w:lang w:val="en-US" w:eastAsia="en-US"/>
        </w:rPr>
        <w:drawing>
          <wp:inline distT="0" distB="0" distL="0" distR="0" wp14:anchorId="654BFA93" wp14:editId="29C752BE">
            <wp:extent cx="2742565" cy="4273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565" cy="427355"/>
                    </a:xfrm>
                    <a:prstGeom prst="rect">
                      <a:avLst/>
                    </a:prstGeom>
                  </pic:spPr>
                </pic:pic>
              </a:graphicData>
            </a:graphic>
          </wp:inline>
        </w:drawing>
      </w:r>
    </w:p>
    <w:p w:rsidR="00885127" w:rsidRDefault="00885127" w:rsidP="003E01C6">
      <w:pPr>
        <w:rPr>
          <w:sz w:val="22"/>
        </w:rPr>
      </w:pPr>
    </w:p>
    <w:p w:rsidR="00712CBF" w:rsidRDefault="006469C7" w:rsidP="003E01C6">
      <w:pPr>
        <w:rPr>
          <w:sz w:val="22"/>
        </w:rPr>
      </w:pPr>
      <w:r>
        <w:rPr>
          <w:sz w:val="22"/>
        </w:rPr>
        <w:t xml:space="preserve">A continuación se crea la variable sismos que </w:t>
      </w:r>
      <w:r w:rsidR="00FA4A2E">
        <w:rPr>
          <w:sz w:val="22"/>
        </w:rPr>
        <w:t xml:space="preserve">va a contener el archivo </w:t>
      </w:r>
      <w:proofErr w:type="spellStart"/>
      <w:r w:rsidR="00FA4A2E">
        <w:rPr>
          <w:sz w:val="22"/>
        </w:rPr>
        <w:t>csv</w:t>
      </w:r>
      <w:proofErr w:type="spellEnd"/>
      <w:r w:rsidR="00FA4A2E">
        <w:rPr>
          <w:sz w:val="22"/>
        </w:rPr>
        <w:t xml:space="preserve">, para eso vamos a pedir a pandas que lea el archivo utilizando </w:t>
      </w:r>
      <w:proofErr w:type="spellStart"/>
      <w:proofErr w:type="gramStart"/>
      <w:r w:rsidR="00077E6A">
        <w:rPr>
          <w:sz w:val="22"/>
        </w:rPr>
        <w:t>pandas.read</w:t>
      </w:r>
      <w:proofErr w:type="gramEnd"/>
      <w:r w:rsidR="00077E6A">
        <w:rPr>
          <w:sz w:val="22"/>
        </w:rPr>
        <w:t>_csv</w:t>
      </w:r>
      <w:proofErr w:type="spellEnd"/>
      <w:r w:rsidR="00077E6A">
        <w:rPr>
          <w:sz w:val="22"/>
        </w:rPr>
        <w:t xml:space="preserve"> y el nombre del archivo continuación</w:t>
      </w:r>
      <w:r w:rsidR="005E1F61">
        <w:rPr>
          <w:sz w:val="22"/>
        </w:rPr>
        <w:t xml:space="preserve">, también se encarga a </w:t>
      </w:r>
      <w:proofErr w:type="spellStart"/>
      <w:r w:rsidR="005E1F61">
        <w:rPr>
          <w:sz w:val="22"/>
        </w:rPr>
        <w:t>folium</w:t>
      </w:r>
      <w:proofErr w:type="spellEnd"/>
      <w:r w:rsidR="005E1F61">
        <w:rPr>
          <w:sz w:val="22"/>
        </w:rPr>
        <w:t xml:space="preserve"> que genere el mapa con </w:t>
      </w:r>
      <w:proofErr w:type="spellStart"/>
      <w:r w:rsidR="005E1F61">
        <w:rPr>
          <w:sz w:val="22"/>
        </w:rPr>
        <w:t>folium.map</w:t>
      </w:r>
      <w:proofErr w:type="spellEnd"/>
      <w:r w:rsidR="005E1F61">
        <w:rPr>
          <w:sz w:val="22"/>
        </w:rPr>
        <w:t xml:space="preserve"> que será guardado en la variable </w:t>
      </w:r>
      <w:proofErr w:type="spellStart"/>
      <w:r w:rsidR="005E1F61">
        <w:rPr>
          <w:sz w:val="22"/>
        </w:rPr>
        <w:t>mexicomap</w:t>
      </w:r>
      <w:proofErr w:type="spellEnd"/>
      <w:r w:rsidR="005E1F61">
        <w:rPr>
          <w:sz w:val="22"/>
        </w:rPr>
        <w:t xml:space="preserve"> </w:t>
      </w:r>
      <w:r w:rsidR="00712CBF">
        <w:rPr>
          <w:sz w:val="22"/>
        </w:rPr>
        <w:t>agregando las coordenadas y el zoom del mapa como se muestra en la siguiente imagen.</w:t>
      </w:r>
    </w:p>
    <w:p w:rsidR="00712CBF" w:rsidRDefault="00712CBF" w:rsidP="003E01C6">
      <w:pPr>
        <w:rPr>
          <w:sz w:val="22"/>
        </w:rPr>
      </w:pPr>
    </w:p>
    <w:p w:rsidR="00885127" w:rsidRDefault="00712CBF" w:rsidP="003E01C6">
      <w:pPr>
        <w:rPr>
          <w:sz w:val="22"/>
        </w:rPr>
      </w:pPr>
      <w:r>
        <w:rPr>
          <w:noProof/>
          <w:lang w:val="en-US" w:eastAsia="en-US"/>
        </w:rPr>
        <w:lastRenderedPageBreak/>
        <w:drawing>
          <wp:inline distT="0" distB="0" distL="0" distR="0" wp14:anchorId="23766BFD" wp14:editId="060B3CC4">
            <wp:extent cx="3007766" cy="2952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942" cy="295587"/>
                    </a:xfrm>
                    <a:prstGeom prst="rect">
                      <a:avLst/>
                    </a:prstGeom>
                  </pic:spPr>
                </pic:pic>
              </a:graphicData>
            </a:graphic>
          </wp:inline>
        </w:drawing>
      </w:r>
      <w:r w:rsidR="00077E6A">
        <w:rPr>
          <w:sz w:val="22"/>
        </w:rPr>
        <w:t xml:space="preserve"> </w:t>
      </w:r>
    </w:p>
    <w:p w:rsidR="00E172A3" w:rsidRPr="00735A6B" w:rsidRDefault="00E172A3" w:rsidP="00E172A3">
      <w:pPr>
        <w:rPr>
          <w:sz w:val="22"/>
        </w:rPr>
      </w:pPr>
      <w:r w:rsidRPr="00735A6B">
        <w:rPr>
          <w:sz w:val="22"/>
        </w:rPr>
        <w:t>Lo siguiente es un ciclo “</w:t>
      </w:r>
      <w:proofErr w:type="spellStart"/>
      <w:r w:rsidRPr="00735A6B">
        <w:rPr>
          <w:sz w:val="22"/>
        </w:rPr>
        <w:t>for</w:t>
      </w:r>
      <w:proofErr w:type="spellEnd"/>
      <w:r w:rsidRPr="00735A6B">
        <w:rPr>
          <w:sz w:val="22"/>
        </w:rPr>
        <w:t xml:space="preserve">” que va a leer la matriz sismos que contiene la información de los sismos, “r” va hacer la variable utilizada adentro de nuestro </w:t>
      </w:r>
      <w:proofErr w:type="spellStart"/>
      <w:r w:rsidRPr="00735A6B">
        <w:rPr>
          <w:sz w:val="22"/>
        </w:rPr>
        <w:t>for</w:t>
      </w:r>
      <w:proofErr w:type="spellEnd"/>
      <w:r w:rsidRPr="00735A6B">
        <w:rPr>
          <w:sz w:val="22"/>
        </w:rPr>
        <w:t>, por ende, esta va a contener los parámetros para nuestras variables.</w:t>
      </w:r>
    </w:p>
    <w:p w:rsidR="00E172A3" w:rsidRPr="00735A6B" w:rsidRDefault="00E172A3" w:rsidP="00E172A3">
      <w:pPr>
        <w:rPr>
          <w:sz w:val="22"/>
        </w:rPr>
      </w:pPr>
      <w:r w:rsidRPr="00735A6B">
        <w:rPr>
          <w:i/>
          <w:sz w:val="22"/>
          <w:u w:val="single"/>
        </w:rPr>
        <w:t>Magnitud</w:t>
      </w:r>
      <w:r w:rsidRPr="00735A6B">
        <w:rPr>
          <w:sz w:val="22"/>
        </w:rPr>
        <w:t xml:space="preserve"> contiene la magnitud del sismo en cuestión.</w:t>
      </w:r>
    </w:p>
    <w:p w:rsidR="00E172A3" w:rsidRPr="00735A6B" w:rsidRDefault="00E172A3" w:rsidP="00E172A3">
      <w:pPr>
        <w:rPr>
          <w:sz w:val="22"/>
        </w:rPr>
      </w:pPr>
      <w:r w:rsidRPr="00735A6B">
        <w:rPr>
          <w:i/>
          <w:sz w:val="22"/>
          <w:u w:val="single"/>
        </w:rPr>
        <w:t>Fecha</w:t>
      </w:r>
      <w:r w:rsidRPr="00735A6B">
        <w:rPr>
          <w:sz w:val="22"/>
        </w:rPr>
        <w:t xml:space="preserve"> contiene la fecha del sismo en cuestión.</w:t>
      </w:r>
    </w:p>
    <w:p w:rsidR="00E172A3" w:rsidRPr="00735A6B" w:rsidRDefault="00E172A3" w:rsidP="00E172A3">
      <w:pPr>
        <w:rPr>
          <w:sz w:val="22"/>
        </w:rPr>
      </w:pPr>
      <w:r w:rsidRPr="00735A6B">
        <w:rPr>
          <w:sz w:val="22"/>
        </w:rPr>
        <w:t>Las siguientes líneas de código son condiciones que nos ayudaran a poner el color de cada marcador del mapa.</w:t>
      </w:r>
    </w:p>
    <w:p w:rsidR="00E172A3" w:rsidRPr="00735A6B" w:rsidRDefault="00E172A3" w:rsidP="00E172A3">
      <w:pPr>
        <w:rPr>
          <w:sz w:val="22"/>
        </w:rPr>
      </w:pPr>
      <w:r w:rsidRPr="00735A6B">
        <w:rPr>
          <w:sz w:val="22"/>
        </w:rPr>
        <w:t>La variable llamada “</w:t>
      </w:r>
      <w:r w:rsidRPr="00735A6B">
        <w:rPr>
          <w:i/>
          <w:sz w:val="22"/>
        </w:rPr>
        <w:t>col</w:t>
      </w:r>
      <w:r w:rsidRPr="00735A6B">
        <w:rPr>
          <w:sz w:val="22"/>
        </w:rPr>
        <w:t>” es de tipo cadena y solo tendrá el nombre del color.</w:t>
      </w:r>
    </w:p>
    <w:p w:rsidR="00885127" w:rsidRDefault="00E172A3" w:rsidP="003E01C6">
      <w:pPr>
        <w:rPr>
          <w:sz w:val="22"/>
        </w:rPr>
      </w:pPr>
      <w:r>
        <w:rPr>
          <w:noProof/>
          <w:lang w:val="en-US" w:eastAsia="en-US"/>
        </w:rPr>
        <w:drawing>
          <wp:inline distT="0" distB="0" distL="0" distR="0" wp14:anchorId="3A0D87DE" wp14:editId="6B4788DD">
            <wp:extent cx="3686976" cy="111442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531" cy="1117011"/>
                    </a:xfrm>
                    <a:prstGeom prst="rect">
                      <a:avLst/>
                    </a:prstGeom>
                  </pic:spPr>
                </pic:pic>
              </a:graphicData>
            </a:graphic>
          </wp:inline>
        </w:drawing>
      </w:r>
    </w:p>
    <w:p w:rsidR="00735A6B" w:rsidRPr="00735A6B" w:rsidRDefault="00735A6B" w:rsidP="00735A6B">
      <w:pPr>
        <w:rPr>
          <w:sz w:val="22"/>
        </w:rPr>
      </w:pPr>
      <w:r w:rsidRPr="00735A6B">
        <w:rPr>
          <w:sz w:val="22"/>
        </w:rPr>
        <w:t xml:space="preserve">La variable </w:t>
      </w:r>
      <w:proofErr w:type="spellStart"/>
      <w:r w:rsidRPr="00735A6B">
        <w:rPr>
          <w:i/>
          <w:sz w:val="22"/>
        </w:rPr>
        <w:t>info</w:t>
      </w:r>
      <w:proofErr w:type="spellEnd"/>
      <w:r w:rsidRPr="00735A6B">
        <w:rPr>
          <w:sz w:val="22"/>
        </w:rPr>
        <w:t xml:space="preserve"> también es de tipo cadena y tendrá concatenada la magnitud y la fecha.</w:t>
      </w:r>
    </w:p>
    <w:p w:rsidR="00885127" w:rsidRDefault="00735A6B" w:rsidP="00735A6B">
      <w:pPr>
        <w:rPr>
          <w:sz w:val="22"/>
        </w:rPr>
      </w:pPr>
      <w:proofErr w:type="spellStart"/>
      <w:r w:rsidRPr="00735A6B">
        <w:rPr>
          <w:sz w:val="22"/>
        </w:rPr>
        <w:t>Folium.Marker</w:t>
      </w:r>
      <w:proofErr w:type="spellEnd"/>
      <w:r w:rsidRPr="00735A6B">
        <w:rPr>
          <w:sz w:val="22"/>
        </w:rPr>
        <w:t xml:space="preserve"> es una función de </w:t>
      </w:r>
      <w:proofErr w:type="spellStart"/>
      <w:r w:rsidRPr="00735A6B">
        <w:rPr>
          <w:sz w:val="22"/>
        </w:rPr>
        <w:t>folium</w:t>
      </w:r>
      <w:proofErr w:type="spellEnd"/>
      <w:r w:rsidRPr="00735A6B">
        <w:rPr>
          <w:sz w:val="22"/>
        </w:rPr>
        <w:t xml:space="preserve"> que nos ayuda a poner marcadores, pondremos la latitud y longitud de cada sismo. En el </w:t>
      </w:r>
      <w:proofErr w:type="spellStart"/>
      <w:r w:rsidRPr="00735A6B">
        <w:rPr>
          <w:sz w:val="22"/>
        </w:rPr>
        <w:t>popup</w:t>
      </w:r>
      <w:proofErr w:type="spellEnd"/>
      <w:r w:rsidRPr="00735A6B">
        <w:rPr>
          <w:sz w:val="22"/>
        </w:rPr>
        <w:t xml:space="preserve"> se mostrará la cadena </w:t>
      </w:r>
      <w:proofErr w:type="spellStart"/>
      <w:r w:rsidRPr="00735A6B">
        <w:rPr>
          <w:sz w:val="22"/>
        </w:rPr>
        <w:t>info</w:t>
      </w:r>
      <w:proofErr w:type="spellEnd"/>
      <w:r w:rsidRPr="00735A6B">
        <w:rPr>
          <w:sz w:val="22"/>
        </w:rPr>
        <w:t xml:space="preserve"> y el icono tendrá el color correspondiente a la magnitud antes condicionada. Al final de la función se va adherir al mapa.</w:t>
      </w:r>
    </w:p>
    <w:p w:rsidR="00DD5AD3" w:rsidRDefault="00DD5AD3" w:rsidP="00735A6B">
      <w:pPr>
        <w:rPr>
          <w:sz w:val="22"/>
        </w:rPr>
      </w:pPr>
    </w:p>
    <w:p w:rsidR="00DD5AD3" w:rsidRDefault="00DD5AD3" w:rsidP="00DD5AD3">
      <w:pPr>
        <w:rPr>
          <w:sz w:val="24"/>
        </w:rPr>
      </w:pPr>
      <w:proofErr w:type="spellStart"/>
      <w:r w:rsidRPr="00DD5AD3">
        <w:rPr>
          <w:sz w:val="24"/>
        </w:rPr>
        <w:t>info</w:t>
      </w:r>
      <w:proofErr w:type="spellEnd"/>
      <w:r w:rsidRPr="00DD5AD3">
        <w:rPr>
          <w:sz w:val="24"/>
        </w:rPr>
        <w:t xml:space="preserve"> = "</w:t>
      </w:r>
      <w:proofErr w:type="spellStart"/>
      <w:r w:rsidRPr="00DD5AD3">
        <w:rPr>
          <w:sz w:val="24"/>
        </w:rPr>
        <w:t>Mag</w:t>
      </w:r>
      <w:proofErr w:type="spellEnd"/>
      <w:r w:rsidRPr="00DD5AD3">
        <w:rPr>
          <w:sz w:val="24"/>
        </w:rPr>
        <w:t xml:space="preserve">:" + </w:t>
      </w:r>
      <w:proofErr w:type="spellStart"/>
      <w:r w:rsidRPr="00DD5AD3">
        <w:rPr>
          <w:sz w:val="24"/>
        </w:rPr>
        <w:t>str</w:t>
      </w:r>
      <w:proofErr w:type="spellEnd"/>
      <w:r w:rsidRPr="00DD5AD3">
        <w:rPr>
          <w:sz w:val="24"/>
        </w:rPr>
        <w:t>(m) + " Fecha:" + f</w:t>
      </w:r>
    </w:p>
    <w:p w:rsidR="00DD5AD3" w:rsidRPr="00DD5AD3" w:rsidRDefault="00DD5AD3" w:rsidP="00DD5AD3">
      <w:pPr>
        <w:rPr>
          <w:sz w:val="24"/>
        </w:rPr>
      </w:pPr>
    </w:p>
    <w:p w:rsidR="00735A6B" w:rsidRPr="00DD5AD3" w:rsidRDefault="00DD5AD3" w:rsidP="00DD5AD3">
      <w:pPr>
        <w:rPr>
          <w:sz w:val="24"/>
          <w:lang w:val="en-US"/>
        </w:rPr>
      </w:pPr>
      <w:r w:rsidRPr="00DD5AD3">
        <w:rPr>
          <w:sz w:val="24"/>
        </w:rPr>
        <w:t xml:space="preserve">      </w:t>
      </w:r>
      <w:proofErr w:type="spellStart"/>
      <w:proofErr w:type="gramStart"/>
      <w:r w:rsidRPr="00DD5AD3">
        <w:rPr>
          <w:sz w:val="24"/>
          <w:lang w:val="en-US"/>
        </w:rPr>
        <w:t>folium.Marker</w:t>
      </w:r>
      <w:proofErr w:type="spellEnd"/>
      <w:proofErr w:type="gramEnd"/>
      <w:r w:rsidRPr="00DD5AD3">
        <w:rPr>
          <w:sz w:val="24"/>
          <w:lang w:val="en-US"/>
        </w:rPr>
        <w:t>((r[1]['</w:t>
      </w:r>
      <w:proofErr w:type="spellStart"/>
      <w:r w:rsidRPr="00DD5AD3">
        <w:rPr>
          <w:sz w:val="24"/>
          <w:lang w:val="en-US"/>
        </w:rPr>
        <w:t>Latitud</w:t>
      </w:r>
      <w:proofErr w:type="spellEnd"/>
      <w:r w:rsidRPr="00DD5AD3">
        <w:rPr>
          <w:sz w:val="24"/>
          <w:lang w:val="en-US"/>
        </w:rPr>
        <w:t>'],r[1]['</w:t>
      </w:r>
      <w:proofErr w:type="spellStart"/>
      <w:r w:rsidRPr="00DD5AD3">
        <w:rPr>
          <w:sz w:val="24"/>
          <w:lang w:val="en-US"/>
        </w:rPr>
        <w:t>Longitud</w:t>
      </w:r>
      <w:proofErr w:type="spellEnd"/>
      <w:r w:rsidRPr="00DD5AD3">
        <w:rPr>
          <w:sz w:val="24"/>
          <w:lang w:val="en-US"/>
        </w:rPr>
        <w:t xml:space="preserve">']), popup = </w:t>
      </w:r>
      <w:proofErr w:type="spellStart"/>
      <w:r w:rsidRPr="00DD5AD3">
        <w:rPr>
          <w:sz w:val="24"/>
          <w:lang w:val="en-US"/>
        </w:rPr>
        <w:t>info,icon</w:t>
      </w:r>
      <w:proofErr w:type="spellEnd"/>
      <w:r w:rsidRPr="00DD5AD3">
        <w:rPr>
          <w:sz w:val="24"/>
          <w:lang w:val="en-US"/>
        </w:rPr>
        <w:t xml:space="preserve"> =</w:t>
      </w:r>
      <w:proofErr w:type="spellStart"/>
      <w:r w:rsidRPr="00DD5AD3">
        <w:rPr>
          <w:sz w:val="24"/>
          <w:lang w:val="en-US"/>
        </w:rPr>
        <w:t>folium.Icon</w:t>
      </w:r>
      <w:proofErr w:type="spellEnd"/>
      <w:r w:rsidRPr="00DD5AD3">
        <w:rPr>
          <w:sz w:val="24"/>
          <w:lang w:val="en-US"/>
        </w:rPr>
        <w:t xml:space="preserve">( </w:t>
      </w:r>
      <w:proofErr w:type="spellStart"/>
      <w:r w:rsidRPr="00DD5AD3">
        <w:rPr>
          <w:sz w:val="24"/>
          <w:lang w:val="en-US"/>
        </w:rPr>
        <w:t>col,icon</w:t>
      </w:r>
      <w:proofErr w:type="spellEnd"/>
      <w:r w:rsidRPr="00DD5AD3">
        <w:rPr>
          <w:sz w:val="24"/>
          <w:lang w:val="en-US"/>
        </w:rPr>
        <w:t>='info-sign')).</w:t>
      </w:r>
      <w:proofErr w:type="spellStart"/>
      <w:r w:rsidRPr="00DD5AD3">
        <w:rPr>
          <w:sz w:val="24"/>
          <w:lang w:val="en-US"/>
        </w:rPr>
        <w:t>add_to</w:t>
      </w:r>
      <w:proofErr w:type="spellEnd"/>
      <w:r w:rsidRPr="00DD5AD3">
        <w:rPr>
          <w:sz w:val="24"/>
          <w:lang w:val="en-US"/>
        </w:rPr>
        <w:t>(</w:t>
      </w:r>
      <w:proofErr w:type="spellStart"/>
      <w:r w:rsidRPr="00DD5AD3">
        <w:rPr>
          <w:sz w:val="24"/>
          <w:lang w:val="en-US"/>
        </w:rPr>
        <w:t>mexicomap</w:t>
      </w:r>
      <w:proofErr w:type="spellEnd"/>
      <w:r w:rsidRPr="00DD5AD3">
        <w:rPr>
          <w:sz w:val="24"/>
          <w:lang w:val="en-US"/>
        </w:rPr>
        <w:t>)</w:t>
      </w:r>
    </w:p>
    <w:p w:rsidR="00E172A3" w:rsidRDefault="00E172A3" w:rsidP="003E01C6">
      <w:pPr>
        <w:rPr>
          <w:sz w:val="22"/>
          <w:lang w:val="en-US"/>
        </w:rPr>
      </w:pPr>
    </w:p>
    <w:p w:rsidR="00DD5AD3" w:rsidRDefault="00DD5AD3" w:rsidP="003E01C6">
      <w:pPr>
        <w:rPr>
          <w:sz w:val="22"/>
          <w:lang w:val="es-MX"/>
        </w:rPr>
      </w:pPr>
      <w:r w:rsidRPr="00B05CB7">
        <w:rPr>
          <w:sz w:val="22"/>
          <w:lang w:val="es-MX"/>
        </w:rPr>
        <w:t xml:space="preserve">Terminando el </w:t>
      </w:r>
      <w:r w:rsidR="00D17739" w:rsidRPr="00B05CB7">
        <w:rPr>
          <w:sz w:val="22"/>
          <w:lang w:val="es-MX"/>
        </w:rPr>
        <w:t>ciclo y</w:t>
      </w:r>
      <w:r w:rsidR="00B05CB7" w:rsidRPr="00B05CB7">
        <w:rPr>
          <w:sz w:val="22"/>
          <w:lang w:val="es-MX"/>
        </w:rPr>
        <w:t xml:space="preserve"> generando el </w:t>
      </w:r>
      <w:r w:rsidR="00B05CB7">
        <w:rPr>
          <w:sz w:val="22"/>
          <w:lang w:val="es-MX"/>
        </w:rPr>
        <w:t xml:space="preserve">mapa se debe guardar de manera que pueda visualizar sin necesidad de tener Python instalado, para eso se guardara de manera </w:t>
      </w:r>
      <w:proofErr w:type="spellStart"/>
      <w:r w:rsidR="00B05CB7">
        <w:rPr>
          <w:sz w:val="22"/>
          <w:lang w:val="es-MX"/>
        </w:rPr>
        <w:t>html</w:t>
      </w:r>
      <w:proofErr w:type="spellEnd"/>
      <w:r w:rsidR="00B05CB7">
        <w:rPr>
          <w:sz w:val="22"/>
          <w:lang w:val="es-MX"/>
        </w:rPr>
        <w:t xml:space="preserve"> como se mue</w:t>
      </w:r>
      <w:r w:rsidR="00D17739">
        <w:rPr>
          <w:sz w:val="22"/>
          <w:lang w:val="es-MX"/>
        </w:rPr>
        <w:t>stra a continuación:</w:t>
      </w:r>
    </w:p>
    <w:p w:rsidR="00D17739" w:rsidRDefault="00D17739" w:rsidP="003E01C6">
      <w:pPr>
        <w:rPr>
          <w:sz w:val="22"/>
          <w:lang w:val="es-MX"/>
        </w:rPr>
      </w:pPr>
      <w:proofErr w:type="spellStart"/>
      <w:proofErr w:type="gramStart"/>
      <w:r w:rsidRPr="00D17739">
        <w:rPr>
          <w:sz w:val="22"/>
          <w:lang w:val="es-MX"/>
        </w:rPr>
        <w:lastRenderedPageBreak/>
        <w:t>mexicomap.save</w:t>
      </w:r>
      <w:proofErr w:type="spellEnd"/>
      <w:proofErr w:type="gramEnd"/>
      <w:r w:rsidRPr="00D17739">
        <w:rPr>
          <w:sz w:val="22"/>
          <w:lang w:val="es-MX"/>
        </w:rPr>
        <w:t>('Sismos ocurridos de Noviembre a Diciembre3.html')</w:t>
      </w:r>
    </w:p>
    <w:p w:rsidR="00A719AB" w:rsidRDefault="00A719AB" w:rsidP="003E01C6">
      <w:pPr>
        <w:rPr>
          <w:sz w:val="22"/>
          <w:lang w:val="es-MX"/>
        </w:rPr>
      </w:pPr>
    </w:p>
    <w:p w:rsidR="00A719AB" w:rsidRDefault="00A719AB" w:rsidP="003E01C6">
      <w:pPr>
        <w:rPr>
          <w:sz w:val="22"/>
          <w:lang w:val="es-MX"/>
        </w:rPr>
      </w:pPr>
      <w:r>
        <w:rPr>
          <w:sz w:val="22"/>
          <w:lang w:val="es-MX"/>
        </w:rPr>
        <w:t xml:space="preserve">Para el mapa tipo </w:t>
      </w:r>
      <w:proofErr w:type="spellStart"/>
      <w:r>
        <w:rPr>
          <w:sz w:val="22"/>
          <w:lang w:val="es-MX"/>
        </w:rPr>
        <w:t>cluster</w:t>
      </w:r>
      <w:proofErr w:type="spellEnd"/>
      <w:r>
        <w:rPr>
          <w:sz w:val="22"/>
          <w:lang w:val="es-MX"/>
        </w:rPr>
        <w:t xml:space="preserve"> se </w:t>
      </w:r>
      <w:r w:rsidR="00C4603E">
        <w:rPr>
          <w:sz w:val="22"/>
          <w:lang w:val="es-MX"/>
        </w:rPr>
        <w:t>realizará</w:t>
      </w:r>
      <w:r>
        <w:rPr>
          <w:sz w:val="22"/>
          <w:lang w:val="es-MX"/>
        </w:rPr>
        <w:t xml:space="preserve"> todo el mismo procedimiento del principio </w:t>
      </w:r>
      <w:r w:rsidR="00C4603E">
        <w:rPr>
          <w:sz w:val="22"/>
          <w:lang w:val="es-MX"/>
        </w:rPr>
        <w:t xml:space="preserve">agregando una nueva variable que se llamará </w:t>
      </w:r>
      <w:proofErr w:type="spellStart"/>
      <w:r w:rsidR="00C4603E">
        <w:rPr>
          <w:sz w:val="22"/>
          <w:lang w:val="es-MX"/>
        </w:rPr>
        <w:t>mexicomapCluster</w:t>
      </w:r>
      <w:proofErr w:type="spellEnd"/>
      <w:r w:rsidR="00C4603E">
        <w:rPr>
          <w:sz w:val="22"/>
          <w:lang w:val="es-MX"/>
        </w:rPr>
        <w:t xml:space="preserve"> la cual será llamada de la siguiente manera:</w:t>
      </w:r>
    </w:p>
    <w:p w:rsidR="00C4603E" w:rsidRDefault="00C4603E" w:rsidP="003E01C6">
      <w:pPr>
        <w:rPr>
          <w:sz w:val="22"/>
          <w:lang w:val="es-MX"/>
        </w:rPr>
      </w:pPr>
    </w:p>
    <w:p w:rsidR="00C4603E" w:rsidRDefault="00C4603E" w:rsidP="003E01C6">
      <w:pPr>
        <w:rPr>
          <w:sz w:val="22"/>
          <w:lang w:val="es-MX"/>
        </w:rPr>
      </w:pPr>
      <w:r>
        <w:rPr>
          <w:noProof/>
          <w:lang w:val="en-US" w:eastAsia="en-US"/>
        </w:rPr>
        <w:drawing>
          <wp:inline distT="0" distB="0" distL="0" distR="0" wp14:anchorId="29568284" wp14:editId="42EF8378">
            <wp:extent cx="2742565" cy="53911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565" cy="539115"/>
                    </a:xfrm>
                    <a:prstGeom prst="rect">
                      <a:avLst/>
                    </a:prstGeom>
                  </pic:spPr>
                </pic:pic>
              </a:graphicData>
            </a:graphic>
          </wp:inline>
        </w:drawing>
      </w:r>
    </w:p>
    <w:p w:rsidR="00C4603E" w:rsidRDefault="00C4603E" w:rsidP="003E01C6">
      <w:pPr>
        <w:rPr>
          <w:sz w:val="22"/>
          <w:lang w:val="es-MX"/>
        </w:rPr>
      </w:pPr>
    </w:p>
    <w:p w:rsidR="00A3791E" w:rsidRDefault="00A3791E" w:rsidP="00A3791E">
      <w:pPr>
        <w:rPr>
          <w:sz w:val="22"/>
        </w:rPr>
      </w:pPr>
      <w:r w:rsidRPr="00A3791E">
        <w:rPr>
          <w:sz w:val="22"/>
        </w:rPr>
        <w:t xml:space="preserve">La función </w:t>
      </w:r>
      <w:proofErr w:type="spellStart"/>
      <w:proofErr w:type="gramStart"/>
      <w:r w:rsidRPr="00A3791E">
        <w:rPr>
          <w:sz w:val="22"/>
        </w:rPr>
        <w:t>folium.MarkerCluster</w:t>
      </w:r>
      <w:proofErr w:type="spellEnd"/>
      <w:proofErr w:type="gramEnd"/>
      <w:r w:rsidRPr="00A3791E">
        <w:rPr>
          <w:sz w:val="22"/>
        </w:rPr>
        <w:t xml:space="preserve"> es el que crea esta modalidad de juntar geométricamente los marcadores. Es función ocupa una etiqueta y que sea adherida a nuestro mapa.</w:t>
      </w:r>
    </w:p>
    <w:p w:rsidR="00A3791E" w:rsidRDefault="00A3791E" w:rsidP="00A3791E">
      <w:pPr>
        <w:rPr>
          <w:sz w:val="22"/>
        </w:rPr>
      </w:pPr>
    </w:p>
    <w:p w:rsidR="00A3791E" w:rsidRPr="00A3791E" w:rsidRDefault="00A3791E" w:rsidP="00A3791E">
      <w:pPr>
        <w:rPr>
          <w:sz w:val="22"/>
        </w:rPr>
      </w:pPr>
      <w:r>
        <w:rPr>
          <w:noProof/>
          <w:lang w:val="en-US" w:eastAsia="en-US"/>
        </w:rPr>
        <w:drawing>
          <wp:inline distT="0" distB="0" distL="0" distR="0" wp14:anchorId="501C2DA6" wp14:editId="2193DFAD">
            <wp:extent cx="2742565" cy="733425"/>
            <wp:effectExtent l="0" t="0" r="63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2565" cy="733425"/>
                    </a:xfrm>
                    <a:prstGeom prst="rect">
                      <a:avLst/>
                    </a:prstGeom>
                  </pic:spPr>
                </pic:pic>
              </a:graphicData>
            </a:graphic>
          </wp:inline>
        </w:drawing>
      </w:r>
    </w:p>
    <w:p w:rsidR="00A3791E" w:rsidRDefault="00A3791E" w:rsidP="00A3791E">
      <w:pPr>
        <w:rPr>
          <w:sz w:val="22"/>
        </w:rPr>
      </w:pPr>
      <w:r w:rsidRPr="00A27B37">
        <w:rPr>
          <w:sz w:val="22"/>
        </w:rPr>
        <w:t xml:space="preserve">Todo sigue igual, pero en lugar de adherirle directamente los marcadores a nuestro mapa se los ponemos a la variable </w:t>
      </w:r>
      <w:proofErr w:type="spellStart"/>
      <w:r w:rsidRPr="00A27B37">
        <w:rPr>
          <w:i/>
          <w:sz w:val="22"/>
        </w:rPr>
        <w:t>mapCluster</w:t>
      </w:r>
      <w:proofErr w:type="spellEnd"/>
      <w:r w:rsidRPr="00A27B37">
        <w:rPr>
          <w:sz w:val="22"/>
        </w:rPr>
        <w:t xml:space="preserve">, que es la variable </w:t>
      </w:r>
      <w:r w:rsidR="00A27B37">
        <w:rPr>
          <w:sz w:val="22"/>
        </w:rPr>
        <w:t xml:space="preserve">utilizada para crear el </w:t>
      </w:r>
      <w:proofErr w:type="spellStart"/>
      <w:r w:rsidR="00A27B37">
        <w:rPr>
          <w:sz w:val="22"/>
        </w:rPr>
        <w:t>cluster</w:t>
      </w:r>
      <w:proofErr w:type="spellEnd"/>
      <w:r w:rsidR="00A27B37">
        <w:rPr>
          <w:sz w:val="22"/>
        </w:rPr>
        <w:t xml:space="preserve">. </w:t>
      </w:r>
    </w:p>
    <w:p w:rsidR="00A27B37" w:rsidRDefault="00A27B37" w:rsidP="00A3791E">
      <w:pPr>
        <w:rPr>
          <w:sz w:val="22"/>
        </w:rPr>
      </w:pPr>
      <w:r>
        <w:rPr>
          <w:sz w:val="22"/>
        </w:rPr>
        <w:t xml:space="preserve">Para terminar, se guarda de igual manera en </w:t>
      </w:r>
      <w:proofErr w:type="spellStart"/>
      <w:r>
        <w:rPr>
          <w:sz w:val="22"/>
        </w:rPr>
        <w:t>html</w:t>
      </w:r>
      <w:proofErr w:type="spellEnd"/>
      <w:r>
        <w:rPr>
          <w:sz w:val="22"/>
        </w:rPr>
        <w:t xml:space="preserve"> para que sea fácil de visualizar.</w:t>
      </w:r>
    </w:p>
    <w:p w:rsidR="00A27B37" w:rsidRDefault="00A27B37" w:rsidP="00A27B37">
      <w:pPr>
        <w:jc w:val="center"/>
        <w:rPr>
          <w:sz w:val="22"/>
        </w:rPr>
      </w:pPr>
      <w:proofErr w:type="spellStart"/>
      <w:proofErr w:type="gramStart"/>
      <w:r w:rsidRPr="00A27B37">
        <w:rPr>
          <w:sz w:val="22"/>
        </w:rPr>
        <w:t>mexicomap.save</w:t>
      </w:r>
      <w:proofErr w:type="spellEnd"/>
      <w:proofErr w:type="gramEnd"/>
      <w:r w:rsidRPr="00A27B37">
        <w:rPr>
          <w:sz w:val="22"/>
        </w:rPr>
        <w:t>('map.html')</w:t>
      </w:r>
    </w:p>
    <w:p w:rsidR="00A27B37" w:rsidRDefault="00A27B37" w:rsidP="00A27B37">
      <w:pPr>
        <w:jc w:val="center"/>
        <w:rPr>
          <w:sz w:val="22"/>
        </w:rPr>
      </w:pPr>
    </w:p>
    <w:p w:rsidR="00A27B37" w:rsidRDefault="00A27B37" w:rsidP="00A27B37">
      <w:pPr>
        <w:jc w:val="left"/>
        <w:rPr>
          <w:b/>
          <w:sz w:val="36"/>
          <w:szCs w:val="40"/>
        </w:rPr>
      </w:pPr>
      <w:r>
        <w:rPr>
          <w:b/>
          <w:sz w:val="36"/>
          <w:szCs w:val="40"/>
        </w:rPr>
        <w:t>Resultados</w:t>
      </w:r>
      <w:r w:rsidR="00B179A2">
        <w:rPr>
          <w:b/>
          <w:sz w:val="36"/>
          <w:szCs w:val="40"/>
        </w:rPr>
        <w:t xml:space="preserve"> y Análisis</w:t>
      </w:r>
      <w:r>
        <w:rPr>
          <w:b/>
          <w:sz w:val="36"/>
          <w:szCs w:val="40"/>
        </w:rPr>
        <w:t>:</w:t>
      </w:r>
    </w:p>
    <w:p w:rsidR="00B179A2" w:rsidRDefault="00B179A2" w:rsidP="00BB2B29">
      <w:pPr>
        <w:rPr>
          <w:sz w:val="22"/>
          <w:szCs w:val="22"/>
        </w:rPr>
      </w:pPr>
      <w:r>
        <w:rPr>
          <w:sz w:val="22"/>
          <w:szCs w:val="22"/>
        </w:rPr>
        <w:t>Teniendo terminados ambos mapas s</w:t>
      </w:r>
      <w:r w:rsidR="00BB2B29">
        <w:rPr>
          <w:sz w:val="22"/>
          <w:szCs w:val="22"/>
        </w:rPr>
        <w:t xml:space="preserve">e pudo realizar un análisis sísmico el cual indica que la mayor parte de sismos ocurridos en un mismo mes es en las zonas de </w:t>
      </w:r>
      <w:r w:rsidR="00DC6E40">
        <w:rPr>
          <w:sz w:val="22"/>
          <w:szCs w:val="22"/>
        </w:rPr>
        <w:t>Chiapas, Guerrero</w:t>
      </w:r>
      <w:r w:rsidR="00BB2B29">
        <w:rPr>
          <w:sz w:val="22"/>
          <w:szCs w:val="22"/>
        </w:rPr>
        <w:t>, Oaxaca registrando</w:t>
      </w:r>
      <w:r w:rsidR="00E45B1B">
        <w:rPr>
          <w:sz w:val="22"/>
          <w:szCs w:val="22"/>
        </w:rPr>
        <w:t xml:space="preserve"> un total de 176 sismos en total, también se pudo observar la cantidad de sismos que </w:t>
      </w:r>
      <w:r w:rsidR="00DC6E40">
        <w:rPr>
          <w:sz w:val="22"/>
          <w:szCs w:val="22"/>
        </w:rPr>
        <w:t xml:space="preserve">durante 1 mes ocurren dentro del territorio mexicano el cual fue de </w:t>
      </w:r>
      <w:r w:rsidR="00DC6E40" w:rsidRPr="00DC6E40">
        <w:rPr>
          <w:sz w:val="22"/>
          <w:szCs w:val="22"/>
        </w:rPr>
        <w:t>123892</w:t>
      </w:r>
      <w:r w:rsidR="00DC6E40">
        <w:rPr>
          <w:sz w:val="22"/>
          <w:szCs w:val="22"/>
        </w:rPr>
        <w:t xml:space="preserve"> sismos registrados desde la magnitud 1 hasta la 8 que es el rango que abarca el código</w:t>
      </w:r>
      <w:r w:rsidR="00967AE5">
        <w:rPr>
          <w:sz w:val="22"/>
          <w:szCs w:val="22"/>
        </w:rPr>
        <w:t xml:space="preserve">, a </w:t>
      </w:r>
      <w:r w:rsidR="003B3F31">
        <w:rPr>
          <w:sz w:val="22"/>
          <w:szCs w:val="22"/>
        </w:rPr>
        <w:t>continuación,</w:t>
      </w:r>
      <w:r w:rsidR="00967AE5">
        <w:rPr>
          <w:sz w:val="22"/>
          <w:szCs w:val="22"/>
        </w:rPr>
        <w:t xml:space="preserve"> se muestran ambos mapas.</w:t>
      </w:r>
    </w:p>
    <w:p w:rsidR="00967AE5" w:rsidRPr="00B179A2" w:rsidRDefault="002D4E2F" w:rsidP="00BB2B29">
      <w:pPr>
        <w:rPr>
          <w:sz w:val="22"/>
          <w:szCs w:val="22"/>
        </w:rPr>
      </w:pPr>
      <w:r>
        <w:rPr>
          <w:noProof/>
          <w:lang w:val="en-US" w:eastAsia="en-US"/>
        </w:rPr>
        <w:lastRenderedPageBreak/>
        <w:drawing>
          <wp:inline distT="0" distB="0" distL="0" distR="0" wp14:anchorId="44EA296D" wp14:editId="3BECF2DC">
            <wp:extent cx="2742565" cy="1576070"/>
            <wp:effectExtent l="0" t="0" r="63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565" cy="1576070"/>
                    </a:xfrm>
                    <a:prstGeom prst="rect">
                      <a:avLst/>
                    </a:prstGeom>
                  </pic:spPr>
                </pic:pic>
              </a:graphicData>
            </a:graphic>
          </wp:inline>
        </w:drawing>
      </w:r>
    </w:p>
    <w:p w:rsidR="00A27B37" w:rsidRDefault="002D4E2F" w:rsidP="00A27B37">
      <w:pPr>
        <w:rPr>
          <w:sz w:val="22"/>
          <w:szCs w:val="22"/>
        </w:rPr>
      </w:pPr>
      <w:r>
        <w:rPr>
          <w:sz w:val="22"/>
          <w:szCs w:val="22"/>
        </w:rPr>
        <w:t xml:space="preserve">Mapa </w:t>
      </w:r>
      <w:proofErr w:type="spellStart"/>
      <w:r>
        <w:rPr>
          <w:sz w:val="22"/>
          <w:szCs w:val="22"/>
        </w:rPr>
        <w:t>cluster</w:t>
      </w:r>
      <w:proofErr w:type="spellEnd"/>
    </w:p>
    <w:p w:rsidR="002D4E2F" w:rsidRDefault="002D4E2F" w:rsidP="00A27B37">
      <w:pPr>
        <w:rPr>
          <w:sz w:val="22"/>
          <w:szCs w:val="22"/>
        </w:rPr>
      </w:pPr>
    </w:p>
    <w:p w:rsidR="002D4E2F" w:rsidRPr="002D4E2F" w:rsidRDefault="00E158B3" w:rsidP="00A27B37">
      <w:pPr>
        <w:rPr>
          <w:sz w:val="22"/>
          <w:szCs w:val="22"/>
        </w:rPr>
      </w:pPr>
      <w:r>
        <w:rPr>
          <w:noProof/>
          <w:lang w:val="en-US" w:eastAsia="en-US"/>
        </w:rPr>
        <w:drawing>
          <wp:inline distT="0" distB="0" distL="0" distR="0" wp14:anchorId="113E743E" wp14:editId="4ED8B0F0">
            <wp:extent cx="2742565" cy="1746250"/>
            <wp:effectExtent l="0" t="0" r="63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2565" cy="1746250"/>
                    </a:xfrm>
                    <a:prstGeom prst="rect">
                      <a:avLst/>
                    </a:prstGeom>
                  </pic:spPr>
                </pic:pic>
              </a:graphicData>
            </a:graphic>
          </wp:inline>
        </w:drawing>
      </w:r>
    </w:p>
    <w:p w:rsidR="00C4603E" w:rsidRDefault="00E158B3" w:rsidP="003E01C6">
      <w:pPr>
        <w:rPr>
          <w:sz w:val="22"/>
        </w:rPr>
      </w:pPr>
      <w:r>
        <w:rPr>
          <w:sz w:val="22"/>
        </w:rPr>
        <w:t xml:space="preserve">Mapa de cada sismo registrado durante el mes. </w:t>
      </w:r>
    </w:p>
    <w:p w:rsidR="00E158B3" w:rsidRDefault="00E158B3" w:rsidP="003E01C6">
      <w:pPr>
        <w:rPr>
          <w:b/>
          <w:sz w:val="36"/>
        </w:rPr>
      </w:pPr>
      <w:r>
        <w:rPr>
          <w:b/>
          <w:sz w:val="36"/>
        </w:rPr>
        <w:t>Conclusión.</w:t>
      </w:r>
    </w:p>
    <w:p w:rsidR="003B3F31" w:rsidRDefault="003B3F31" w:rsidP="003B3F31">
      <w:pPr>
        <w:spacing w:line="276" w:lineRule="auto"/>
        <w:rPr>
          <w:sz w:val="24"/>
        </w:rPr>
      </w:pPr>
      <w:r w:rsidRPr="003B3F31">
        <w:rPr>
          <w:sz w:val="22"/>
        </w:rPr>
        <w:t xml:space="preserve">Como un aprendizaje adquirido de este proyecto fue que pude realizar un código con el cual se generaron un total de 2 mapas y con los cuales pude realizar mi análisis final, cabe mencionar que para la elaboración de este proyecto se tuvieron una serie de problemas al momento de leer el archivo </w:t>
      </w:r>
      <w:proofErr w:type="spellStart"/>
      <w:r w:rsidRPr="003B3F31">
        <w:rPr>
          <w:sz w:val="22"/>
        </w:rPr>
        <w:t>csv</w:t>
      </w:r>
      <w:proofErr w:type="spellEnd"/>
      <w:r w:rsidRPr="003B3F31">
        <w:rPr>
          <w:sz w:val="22"/>
        </w:rPr>
        <w:t xml:space="preserve"> en la plataforma </w:t>
      </w:r>
      <w:proofErr w:type="spellStart"/>
      <w:r w:rsidRPr="003B3F31">
        <w:rPr>
          <w:sz w:val="22"/>
        </w:rPr>
        <w:t>jupyter</w:t>
      </w:r>
      <w:proofErr w:type="spellEnd"/>
      <w:r w:rsidRPr="003B3F31">
        <w:rPr>
          <w:sz w:val="22"/>
        </w:rPr>
        <w:t xml:space="preserve"> así que se optó por   utilizar un método alternativo pero esto sin afectar el objetivo principal y cuidando ante todo la sintaxis que lleva el lenguaje </w:t>
      </w:r>
      <w:proofErr w:type="spellStart"/>
      <w:r w:rsidRPr="003B3F31">
        <w:rPr>
          <w:sz w:val="22"/>
        </w:rPr>
        <w:t>python</w:t>
      </w:r>
      <w:proofErr w:type="spellEnd"/>
      <w:r w:rsidRPr="003B3F31">
        <w:rPr>
          <w:sz w:val="22"/>
        </w:rPr>
        <w:t>, también queda como enseñanza que no nos debemos de quedar anclados a u n sistema de programar porque como lo que me paso a mí en este caso de que no podía correr el archivo pues tuve que implementar otro método, por último es muy importante aprender a programar porque de esta manera nos podemos ahorrar tiempo en realizar algunos procesos</w:t>
      </w:r>
      <w:r w:rsidRPr="00872595">
        <w:rPr>
          <w:sz w:val="24"/>
        </w:rPr>
        <w:t xml:space="preserve">. </w:t>
      </w:r>
    </w:p>
    <w:p w:rsidR="003B3F31" w:rsidRDefault="003B3F31" w:rsidP="003B3F31">
      <w:pPr>
        <w:spacing w:line="276" w:lineRule="auto"/>
        <w:rPr>
          <w:sz w:val="24"/>
        </w:rPr>
      </w:pPr>
    </w:p>
    <w:p w:rsidR="003B3F31" w:rsidRDefault="003B3F31" w:rsidP="003B3F31">
      <w:pPr>
        <w:spacing w:line="276" w:lineRule="auto"/>
        <w:rPr>
          <w:sz w:val="24"/>
        </w:rPr>
      </w:pPr>
    </w:p>
    <w:p w:rsidR="003B3F31" w:rsidRDefault="003B3F31" w:rsidP="003B3F31">
      <w:pPr>
        <w:spacing w:line="276" w:lineRule="auto"/>
        <w:rPr>
          <w:b/>
          <w:sz w:val="24"/>
        </w:rPr>
      </w:pPr>
      <w:r>
        <w:rPr>
          <w:b/>
          <w:sz w:val="24"/>
        </w:rPr>
        <w:t>Referencias bibliográficas:</w:t>
      </w:r>
    </w:p>
    <w:p w:rsidR="00BC002D" w:rsidRPr="00BC002D" w:rsidRDefault="00BC002D" w:rsidP="003B3F31">
      <w:pPr>
        <w:spacing w:line="276" w:lineRule="auto"/>
        <w:rPr>
          <w:sz w:val="22"/>
        </w:rPr>
      </w:pPr>
      <w:hyperlink r:id="rId23" w:history="1">
        <w:r w:rsidRPr="00BC002D">
          <w:rPr>
            <w:rStyle w:val="Hipervnculo"/>
            <w:sz w:val="22"/>
          </w:rPr>
          <w:t>http://www2.ssn.unam.mx:8080/catalogo/</w:t>
        </w:r>
      </w:hyperlink>
    </w:p>
    <w:p w:rsidR="00BC002D" w:rsidRDefault="00935A57" w:rsidP="003B3F31">
      <w:pPr>
        <w:spacing w:line="276" w:lineRule="auto"/>
        <w:rPr>
          <w:sz w:val="22"/>
        </w:rPr>
      </w:pPr>
      <w:hyperlink r:id="rId24" w:history="1">
        <w:r w:rsidRPr="002A5673">
          <w:rPr>
            <w:rStyle w:val="Hipervnculo"/>
            <w:sz w:val="22"/>
          </w:rPr>
          <w:t>https://python-visualization.github.io/folium/</w:t>
        </w:r>
      </w:hyperlink>
    </w:p>
    <w:p w:rsidR="00935A57" w:rsidRPr="00BC002D" w:rsidRDefault="00935A57" w:rsidP="003B3F31">
      <w:pPr>
        <w:spacing w:line="276" w:lineRule="auto"/>
        <w:rPr>
          <w:sz w:val="22"/>
        </w:rPr>
      </w:pPr>
      <w:r w:rsidRPr="00935A57">
        <w:rPr>
          <w:sz w:val="22"/>
        </w:rPr>
        <w:t>https://pandas.pydata.org/</w:t>
      </w:r>
      <w:bookmarkStart w:id="2" w:name="_GoBack"/>
      <w:bookmarkEnd w:id="2"/>
    </w:p>
    <w:p w:rsidR="00BC002D" w:rsidRDefault="00BC002D" w:rsidP="003B3F31">
      <w:pPr>
        <w:spacing w:line="276" w:lineRule="auto"/>
        <w:rPr>
          <w:b/>
          <w:sz w:val="24"/>
        </w:rPr>
      </w:pPr>
    </w:p>
    <w:p w:rsidR="003B3F31" w:rsidRPr="003B3F31" w:rsidRDefault="00BC002D" w:rsidP="003B3F31">
      <w:pPr>
        <w:spacing w:line="276" w:lineRule="auto"/>
        <w:rPr>
          <w:b/>
          <w:sz w:val="24"/>
        </w:rPr>
      </w:pPr>
      <w:r>
        <w:rPr>
          <w:b/>
          <w:sz w:val="24"/>
        </w:rPr>
        <w:t>Código</w:t>
      </w:r>
      <w:r w:rsidR="003B3F31">
        <w:rPr>
          <w:b/>
          <w:sz w:val="24"/>
        </w:rPr>
        <w:t xml:space="preserve"> disponible en</w:t>
      </w:r>
      <w:r>
        <w:rPr>
          <w:b/>
          <w:sz w:val="24"/>
        </w:rPr>
        <w:t xml:space="preserve">: </w:t>
      </w:r>
      <w:r w:rsidRPr="00BC002D">
        <w:rPr>
          <w:b/>
          <w:sz w:val="24"/>
        </w:rPr>
        <w:t>https://</w:t>
      </w:r>
      <w:r w:rsidRPr="00BC002D">
        <w:rPr>
          <w:sz w:val="24"/>
        </w:rPr>
        <w:t>github.com/jramirez58/Sismos-Noviembre-Diciembre</w:t>
      </w:r>
    </w:p>
    <w:p w:rsidR="00E158B3" w:rsidRPr="00E158B3" w:rsidRDefault="00E158B3" w:rsidP="003E01C6">
      <w:pPr>
        <w:rPr>
          <w:b/>
          <w:sz w:val="22"/>
        </w:rPr>
      </w:pPr>
    </w:p>
    <w:p w:rsidR="00D17739" w:rsidRDefault="00D17739" w:rsidP="003E01C6">
      <w:pPr>
        <w:rPr>
          <w:sz w:val="22"/>
          <w:lang w:val="es-MX"/>
        </w:rPr>
      </w:pPr>
    </w:p>
    <w:p w:rsidR="00D17739" w:rsidRDefault="00D17739" w:rsidP="003E01C6">
      <w:pPr>
        <w:rPr>
          <w:sz w:val="22"/>
          <w:lang w:val="es-MX"/>
        </w:rPr>
      </w:pPr>
    </w:p>
    <w:p w:rsidR="00B05CB7" w:rsidRPr="00B05CB7" w:rsidRDefault="00B05CB7" w:rsidP="003E01C6">
      <w:pPr>
        <w:rPr>
          <w:sz w:val="22"/>
          <w:lang w:val="es-MX"/>
        </w:rPr>
      </w:pPr>
    </w:p>
    <w:p w:rsidR="00310A6E" w:rsidRPr="00B05CB7" w:rsidRDefault="00310A6E" w:rsidP="003E01C6">
      <w:pPr>
        <w:rPr>
          <w:sz w:val="22"/>
          <w:lang w:val="es-MX"/>
        </w:rPr>
      </w:pPr>
    </w:p>
    <w:p w:rsidR="00C47B19" w:rsidRPr="00B05CB7" w:rsidRDefault="00C47B19" w:rsidP="00C47B19">
      <w:pPr>
        <w:rPr>
          <w:lang w:val="es-MX"/>
        </w:rPr>
      </w:pPr>
    </w:p>
    <w:p w:rsidR="00C47B19" w:rsidRPr="00B05CB7" w:rsidRDefault="00C47B19" w:rsidP="00C47B19">
      <w:pPr>
        <w:rPr>
          <w:lang w:val="es-MX"/>
        </w:rPr>
        <w:sectPr w:rsidR="00C47B19" w:rsidRPr="00B05CB7" w:rsidSect="00C47B19">
          <w:headerReference w:type="default" r:id="rId25"/>
          <w:type w:val="continuous"/>
          <w:pgSz w:w="11900" w:h="16840"/>
          <w:pgMar w:top="1418" w:right="1134" w:bottom="1701" w:left="1418" w:header="851" w:footer="992" w:gutter="0"/>
          <w:cols w:num="2" w:space="709"/>
          <w:titlePg/>
        </w:sectPr>
      </w:pPr>
    </w:p>
    <w:p w:rsidR="00C47B19" w:rsidRDefault="00C47B19" w:rsidP="001F369B">
      <w:pPr>
        <w:pStyle w:val="Ttulo2"/>
        <w:numPr>
          <w:ilvl w:val="0"/>
          <w:numId w:val="0"/>
        </w:numPr>
      </w:pPr>
      <w:r>
        <w:lastRenderedPageBreak/>
        <w:t>Apéndice</w:t>
      </w:r>
    </w:p>
    <w:p w:rsidR="00C47B19" w:rsidRDefault="00C47B19" w:rsidP="00C47B19">
      <w:r>
        <w:t>Utilice esta página y las siguientes para situar tablas y figuras de tamaño superior al ancho de la columna, u otros materiales. Si no la utiliza, borre esta sección.</w:t>
      </w:r>
    </w:p>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8D0" w:rsidRDefault="00CD28D0">
      <w:pPr>
        <w:spacing w:after="0"/>
      </w:pPr>
      <w:r>
        <w:separator/>
      </w:r>
    </w:p>
  </w:endnote>
  <w:endnote w:type="continuationSeparator" w:id="0">
    <w:p w:rsidR="00CD28D0" w:rsidRDefault="00CD2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6F4B47" w:rsidRDefault="00C47B19"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8D0" w:rsidRDefault="00CD28D0">
      <w:pPr>
        <w:spacing w:after="0"/>
      </w:pPr>
      <w:r>
        <w:separator/>
      </w:r>
    </w:p>
  </w:footnote>
  <w:footnote w:type="continuationSeparator" w:id="0">
    <w:p w:rsidR="00CD28D0" w:rsidRDefault="00CD28D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Default="00C47B1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935A57">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s-ES_tradnl"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s-MX"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CD"/>
    <w:rsid w:val="0000791A"/>
    <w:rsid w:val="000641E3"/>
    <w:rsid w:val="00070E70"/>
    <w:rsid w:val="00075D05"/>
    <w:rsid w:val="00077A95"/>
    <w:rsid w:val="00077E6A"/>
    <w:rsid w:val="000D50CB"/>
    <w:rsid w:val="000F41FD"/>
    <w:rsid w:val="00114C32"/>
    <w:rsid w:val="00120C4F"/>
    <w:rsid w:val="001C4225"/>
    <w:rsid w:val="002515EC"/>
    <w:rsid w:val="00273251"/>
    <w:rsid w:val="00274398"/>
    <w:rsid w:val="002B4F0A"/>
    <w:rsid w:val="002D0C65"/>
    <w:rsid w:val="002D4E2F"/>
    <w:rsid w:val="002D61A3"/>
    <w:rsid w:val="002E010D"/>
    <w:rsid w:val="00303807"/>
    <w:rsid w:val="00310A6E"/>
    <w:rsid w:val="00375CFC"/>
    <w:rsid w:val="003B3F31"/>
    <w:rsid w:val="003E01C6"/>
    <w:rsid w:val="00436951"/>
    <w:rsid w:val="0049786D"/>
    <w:rsid w:val="004C1AD7"/>
    <w:rsid w:val="004E69EB"/>
    <w:rsid w:val="004E72A3"/>
    <w:rsid w:val="005003C1"/>
    <w:rsid w:val="00596151"/>
    <w:rsid w:val="005E1F61"/>
    <w:rsid w:val="005F4D54"/>
    <w:rsid w:val="006220C2"/>
    <w:rsid w:val="006469C7"/>
    <w:rsid w:val="00650F80"/>
    <w:rsid w:val="00671BF0"/>
    <w:rsid w:val="006C5BBA"/>
    <w:rsid w:val="00712CBF"/>
    <w:rsid w:val="00735930"/>
    <w:rsid w:val="00735A6B"/>
    <w:rsid w:val="00781BB4"/>
    <w:rsid w:val="007D189B"/>
    <w:rsid w:val="007E1891"/>
    <w:rsid w:val="007E2373"/>
    <w:rsid w:val="0086238B"/>
    <w:rsid w:val="00885127"/>
    <w:rsid w:val="008A187D"/>
    <w:rsid w:val="008D1E3C"/>
    <w:rsid w:val="00901745"/>
    <w:rsid w:val="00916C8C"/>
    <w:rsid w:val="00935A57"/>
    <w:rsid w:val="00967AE5"/>
    <w:rsid w:val="00A034A4"/>
    <w:rsid w:val="00A27B37"/>
    <w:rsid w:val="00A3791E"/>
    <w:rsid w:val="00A567AC"/>
    <w:rsid w:val="00A719AB"/>
    <w:rsid w:val="00B05CB7"/>
    <w:rsid w:val="00B179A2"/>
    <w:rsid w:val="00B26805"/>
    <w:rsid w:val="00B335D0"/>
    <w:rsid w:val="00B63F9F"/>
    <w:rsid w:val="00B74E8B"/>
    <w:rsid w:val="00B9659D"/>
    <w:rsid w:val="00BB2B29"/>
    <w:rsid w:val="00BC002D"/>
    <w:rsid w:val="00BF29C5"/>
    <w:rsid w:val="00C4603E"/>
    <w:rsid w:val="00C476FF"/>
    <w:rsid w:val="00C47B19"/>
    <w:rsid w:val="00C509C0"/>
    <w:rsid w:val="00C54BF0"/>
    <w:rsid w:val="00C7497F"/>
    <w:rsid w:val="00C95D86"/>
    <w:rsid w:val="00CA0A79"/>
    <w:rsid w:val="00CA66CD"/>
    <w:rsid w:val="00CD28D0"/>
    <w:rsid w:val="00D17739"/>
    <w:rsid w:val="00D35109"/>
    <w:rsid w:val="00D369C6"/>
    <w:rsid w:val="00D65049"/>
    <w:rsid w:val="00D8187F"/>
    <w:rsid w:val="00D86311"/>
    <w:rsid w:val="00DA0E4D"/>
    <w:rsid w:val="00DA2FCE"/>
    <w:rsid w:val="00DC0B1B"/>
    <w:rsid w:val="00DC3A2F"/>
    <w:rsid w:val="00DC6E40"/>
    <w:rsid w:val="00DD5AD3"/>
    <w:rsid w:val="00E158B3"/>
    <w:rsid w:val="00E172A3"/>
    <w:rsid w:val="00E45B1B"/>
    <w:rsid w:val="00EA3A18"/>
    <w:rsid w:val="00EB68C3"/>
    <w:rsid w:val="00EE76AA"/>
    <w:rsid w:val="00F20360"/>
    <w:rsid w:val="00F50F57"/>
    <w:rsid w:val="00F57D83"/>
    <w:rsid w:val="00F72505"/>
    <w:rsid w:val="00FA4A2E"/>
    <w:rsid w:val="00FF009C"/>
    <w:rsid w:val="00FF078F"/>
    <w:rsid w:val="00FF38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36B12B"/>
  <w15:chartTrackingRefBased/>
  <w15:docId w15:val="{5689C3C4-58E0-43B9-A5BF-05421174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4E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4E72A3"/>
    <w:rPr>
      <w:rFonts w:ascii="Courier New" w:hAnsi="Courier New" w:cs="Courier New"/>
    </w:rPr>
  </w:style>
  <w:style w:type="character" w:customStyle="1" w:styleId="pre">
    <w:name w:val="pre"/>
    <w:basedOn w:val="Fuentedeprrafopredeter"/>
    <w:rsid w:val="00D6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543774">
      <w:bodyDiv w:val="1"/>
      <w:marLeft w:val="0"/>
      <w:marRight w:val="0"/>
      <w:marTop w:val="0"/>
      <w:marBottom w:val="0"/>
      <w:divBdr>
        <w:top w:val="none" w:sz="0" w:space="0" w:color="auto"/>
        <w:left w:val="none" w:sz="0" w:space="0" w:color="auto"/>
        <w:bottom w:val="none" w:sz="0" w:space="0" w:color="auto"/>
        <w:right w:val="none" w:sz="0" w:space="0" w:color="auto"/>
      </w:divBdr>
    </w:div>
    <w:div w:id="809589194">
      <w:bodyDiv w:val="1"/>
      <w:marLeft w:val="0"/>
      <w:marRight w:val="0"/>
      <w:marTop w:val="0"/>
      <w:marBottom w:val="0"/>
      <w:divBdr>
        <w:top w:val="none" w:sz="0" w:space="0" w:color="auto"/>
        <w:left w:val="none" w:sz="0" w:space="0" w:color="auto"/>
        <w:bottom w:val="none" w:sz="0" w:space="0" w:color="auto"/>
        <w:right w:val="none" w:sz="0" w:space="0" w:color="auto"/>
      </w:divBdr>
      <w:divsChild>
        <w:div w:id="2030135255">
          <w:marLeft w:val="-45"/>
          <w:marRight w:val="0"/>
          <w:marTop w:val="0"/>
          <w:marBottom w:val="0"/>
          <w:divBdr>
            <w:top w:val="single" w:sz="6" w:space="0" w:color="FFFFFF"/>
            <w:left w:val="single" w:sz="6" w:space="0" w:color="FFFFFF"/>
            <w:bottom w:val="single" w:sz="6" w:space="0" w:color="FFFFFF"/>
            <w:right w:val="single" w:sz="6" w:space="0" w:color="FFFFFF"/>
          </w:divBdr>
        </w:div>
        <w:div w:id="1045134963">
          <w:marLeft w:val="0"/>
          <w:marRight w:val="0"/>
          <w:marTop w:val="0"/>
          <w:marBottom w:val="0"/>
          <w:divBdr>
            <w:top w:val="none" w:sz="0" w:space="0" w:color="auto"/>
            <w:left w:val="none" w:sz="0" w:space="0" w:color="auto"/>
            <w:bottom w:val="none" w:sz="0" w:space="0" w:color="auto"/>
            <w:right w:val="none" w:sz="0" w:space="0" w:color="auto"/>
          </w:divBdr>
        </w:div>
      </w:divsChild>
    </w:div>
    <w:div w:id="1475097275">
      <w:bodyDiv w:val="1"/>
      <w:marLeft w:val="0"/>
      <w:marRight w:val="0"/>
      <w:marTop w:val="0"/>
      <w:marBottom w:val="0"/>
      <w:divBdr>
        <w:top w:val="none" w:sz="0" w:space="0" w:color="auto"/>
        <w:left w:val="none" w:sz="0" w:space="0" w:color="auto"/>
        <w:bottom w:val="none" w:sz="0" w:space="0" w:color="auto"/>
        <w:right w:val="none" w:sz="0" w:space="0" w:color="auto"/>
      </w:divBdr>
      <w:divsChild>
        <w:div w:id="1142969242">
          <w:marLeft w:val="-45"/>
          <w:marRight w:val="0"/>
          <w:marTop w:val="0"/>
          <w:marBottom w:val="0"/>
          <w:divBdr>
            <w:top w:val="single" w:sz="6" w:space="0" w:color="FFFFFF"/>
            <w:left w:val="single" w:sz="6" w:space="0" w:color="FFFFFF"/>
            <w:bottom w:val="single" w:sz="6" w:space="0" w:color="FFFFFF"/>
            <w:right w:val="single" w:sz="6" w:space="0" w:color="FFFFFF"/>
          </w:divBdr>
        </w:div>
        <w:div w:id="178345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python-visualization.github.io/folium/" TargetMode="Externa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hyperlink" Target="http://www2.ssn.unam.mx:8080/catalogo/"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44245\Desktop\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521</TotalTime>
  <Pages>5</Pages>
  <Words>1149</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DAMASO MENDOZA GOMEZ</dc:creator>
  <cp:keywords/>
  <cp:lastModifiedBy>Juan</cp:lastModifiedBy>
  <cp:revision>6</cp:revision>
  <cp:lastPrinted>2007-05-16T21:51:00Z</cp:lastPrinted>
  <dcterms:created xsi:type="dcterms:W3CDTF">2018-12-09T06:28:00Z</dcterms:created>
  <dcterms:modified xsi:type="dcterms:W3CDTF">2018-12-10T10:33:00Z</dcterms:modified>
</cp:coreProperties>
</file>